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61D0" w:rsidRDefault="00EC61D0" w:rsidP="00EC61D0">
      <w:pPr>
        <w:spacing w:after="200" w:line="276" w:lineRule="auto"/>
        <w:ind w:right="-568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E037B9">
        <w:rPr>
          <w:rFonts w:ascii="Arial" w:eastAsia="Calibri" w:hAnsi="Arial" w:cs="Arial"/>
          <w:b/>
          <w:sz w:val="22"/>
          <w:szCs w:val="22"/>
          <w:lang w:eastAsia="en-US"/>
        </w:rPr>
        <w:t>Nombre y apellidos</w:t>
      </w:r>
      <w:r w:rsidR="000A7C24">
        <w:rPr>
          <w:rFonts w:ascii="Arial" w:eastAsia="Calibri" w:hAnsi="Arial" w:cs="Arial"/>
          <w:b/>
          <w:sz w:val="22"/>
          <w:szCs w:val="22"/>
          <w:lang w:eastAsia="en-US"/>
        </w:rPr>
        <w:t xml:space="preserve">: </w:t>
      </w:r>
      <w:r w:rsidR="00151538">
        <w:rPr>
          <w:rFonts w:ascii="Arial" w:eastAsia="Calibri" w:hAnsi="Arial" w:cs="Arial"/>
          <w:b/>
          <w:sz w:val="22"/>
          <w:szCs w:val="22"/>
          <w:lang w:eastAsia="en-US"/>
        </w:rPr>
        <w:t>Rubén</w:t>
      </w:r>
      <w:r w:rsidR="00132A5F">
        <w:rPr>
          <w:rFonts w:ascii="Arial" w:eastAsia="Calibri" w:hAnsi="Arial" w:cs="Arial"/>
          <w:b/>
          <w:sz w:val="22"/>
          <w:szCs w:val="22"/>
          <w:lang w:eastAsia="en-US"/>
        </w:rPr>
        <w:t xml:space="preserve"> </w:t>
      </w:r>
      <w:r w:rsidR="00151538">
        <w:rPr>
          <w:rFonts w:ascii="Arial" w:eastAsia="Calibri" w:hAnsi="Arial" w:cs="Arial"/>
          <w:b/>
          <w:sz w:val="22"/>
          <w:szCs w:val="22"/>
          <w:lang w:eastAsia="en-US"/>
        </w:rPr>
        <w:t>Crispín</w:t>
      </w:r>
      <w:r w:rsidR="00132A5F">
        <w:rPr>
          <w:rFonts w:ascii="Arial" w:eastAsia="Calibri" w:hAnsi="Arial" w:cs="Arial"/>
          <w:b/>
          <w:sz w:val="22"/>
          <w:szCs w:val="22"/>
          <w:lang w:eastAsia="en-US"/>
        </w:rPr>
        <w:t xml:space="preserve"> Igual</w:t>
      </w:r>
    </w:p>
    <w:p w:rsidR="00EC61D0" w:rsidRPr="00E037B9" w:rsidRDefault="00EC61D0" w:rsidP="00EC61D0">
      <w:pPr>
        <w:spacing w:after="200" w:line="276" w:lineRule="auto"/>
        <w:ind w:right="-568"/>
        <w:rPr>
          <w:rFonts w:ascii="Arial" w:eastAsia="Calibri" w:hAnsi="Arial" w:cs="Arial"/>
          <w:sz w:val="22"/>
          <w:szCs w:val="22"/>
          <w:lang w:eastAsia="en-US"/>
        </w:rPr>
      </w:pPr>
      <w:r w:rsidRPr="00E037B9">
        <w:rPr>
          <w:rFonts w:ascii="Arial" w:eastAsia="Calibri" w:hAnsi="Arial" w:cs="Arial"/>
          <w:sz w:val="22"/>
          <w:szCs w:val="22"/>
          <w:lang w:eastAsia="en-US"/>
        </w:rPr>
        <w:t xml:space="preserve">1. Título del </w:t>
      </w:r>
      <w:r>
        <w:rPr>
          <w:rFonts w:ascii="Arial" w:eastAsia="Calibri" w:hAnsi="Arial" w:cs="Arial"/>
          <w:sz w:val="22"/>
          <w:szCs w:val="22"/>
          <w:lang w:eastAsia="en-US"/>
        </w:rPr>
        <w:t>Proyecto</w:t>
      </w:r>
      <w:r w:rsidRPr="00E037B9">
        <w:rPr>
          <w:rFonts w:ascii="Arial" w:eastAsia="Calibri" w:hAnsi="Arial" w:cs="Arial"/>
          <w:sz w:val="22"/>
          <w:szCs w:val="22"/>
          <w:lang w:eastAsia="en-US"/>
        </w:rPr>
        <w:t>:</w:t>
      </w:r>
    </w:p>
    <w:tbl>
      <w:tblPr>
        <w:tblW w:w="8951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ayout w:type="fixed"/>
        <w:tblLook w:val="04A0"/>
      </w:tblPr>
      <w:tblGrid>
        <w:gridCol w:w="8951"/>
      </w:tblGrid>
      <w:tr w:rsidR="00EC61D0" w:rsidRPr="007E57A2" w:rsidTr="00652854">
        <w:trPr>
          <w:trHeight w:hRule="exact" w:val="904"/>
          <w:jc w:val="center"/>
        </w:trPr>
        <w:tc>
          <w:tcPr>
            <w:tcW w:w="895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1D0" w:rsidRPr="00B557E5" w:rsidRDefault="00132A5F" w:rsidP="008B5E7D">
            <w:pPr>
              <w:spacing w:after="200" w:line="276" w:lineRule="auto"/>
              <w:ind w:firstLine="480"/>
              <w:rPr>
                <w:rFonts w:ascii="Georgia" w:eastAsia="Calibri" w:hAnsi="Georgia"/>
                <w:sz w:val="28"/>
                <w:szCs w:val="28"/>
                <w:lang w:eastAsia="en-US"/>
              </w:rPr>
            </w:pPr>
            <w:r>
              <w:rPr>
                <w:rFonts w:ascii="Georgia" w:eastAsia="Calibri" w:hAnsi="Georgia"/>
                <w:sz w:val="28"/>
                <w:szCs w:val="28"/>
                <w:lang w:eastAsia="en-US"/>
              </w:rPr>
              <w:t>WEB AGDC FITNESS</w:t>
            </w:r>
          </w:p>
        </w:tc>
      </w:tr>
    </w:tbl>
    <w:p w:rsidR="00EC61D0" w:rsidRDefault="00EC61D0" w:rsidP="00EC61D0">
      <w:pPr>
        <w:spacing w:after="200" w:line="276" w:lineRule="auto"/>
        <w:ind w:left="-567" w:right="-568"/>
        <w:rPr>
          <w:rFonts w:ascii="Georgia" w:eastAsia="Calibri" w:hAnsi="Georgia"/>
          <w:b/>
          <w:szCs w:val="22"/>
          <w:lang w:eastAsia="en-US"/>
        </w:rPr>
      </w:pPr>
    </w:p>
    <w:p w:rsidR="00EC61D0" w:rsidRPr="00E037B9" w:rsidRDefault="00EC61D0" w:rsidP="00EC61D0">
      <w:pPr>
        <w:spacing w:after="200" w:line="276" w:lineRule="auto"/>
        <w:ind w:right="-568"/>
        <w:rPr>
          <w:rFonts w:ascii="Arial" w:eastAsia="Calibri" w:hAnsi="Arial" w:cs="Arial"/>
          <w:sz w:val="22"/>
          <w:szCs w:val="22"/>
          <w:lang w:eastAsia="en-US"/>
        </w:rPr>
      </w:pPr>
      <w:r w:rsidRPr="00E037B9">
        <w:rPr>
          <w:rFonts w:ascii="Arial" w:eastAsia="Calibri" w:hAnsi="Arial" w:cs="Arial"/>
          <w:sz w:val="22"/>
          <w:szCs w:val="22"/>
          <w:lang w:eastAsia="en-US"/>
        </w:rPr>
        <w:t>2. Objetivos:</w:t>
      </w:r>
    </w:p>
    <w:tbl>
      <w:tblPr>
        <w:tblW w:w="8884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ayout w:type="fixed"/>
        <w:tblLook w:val="04A0"/>
      </w:tblPr>
      <w:tblGrid>
        <w:gridCol w:w="8884"/>
      </w:tblGrid>
      <w:tr w:rsidR="00EC61D0" w:rsidRPr="00681983" w:rsidTr="00652854">
        <w:trPr>
          <w:trHeight w:hRule="exact" w:val="1427"/>
          <w:jc w:val="center"/>
        </w:trPr>
        <w:tc>
          <w:tcPr>
            <w:tcW w:w="888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C61D0" w:rsidRPr="00681983" w:rsidRDefault="008B5E7D" w:rsidP="008B5E7D">
            <w:pPr>
              <w:spacing w:after="200" w:line="276" w:lineRule="auto"/>
              <w:ind w:firstLine="589"/>
              <w:rPr>
                <w:rFonts w:ascii="Arial" w:eastAsia="Calibri" w:hAnsi="Arial" w:cs="Arial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Cs w:val="22"/>
                <w:lang w:eastAsia="en-US"/>
              </w:rPr>
              <w:t xml:space="preserve"> </w:t>
            </w:r>
            <w:r w:rsidR="00132A5F" w:rsidRPr="00132A5F">
              <w:rPr>
                <w:rFonts w:ascii="Arial" w:eastAsia="Calibri" w:hAnsi="Arial" w:cs="Arial"/>
                <w:szCs w:val="22"/>
                <w:lang w:eastAsia="en-US"/>
              </w:rPr>
              <w:t>Crear una página web para un entrenador personal, donde pueda mostrar sus servicios, planes de entrenamiento,</w:t>
            </w:r>
            <w:r w:rsidR="00132A5F">
              <w:rPr>
                <w:rFonts w:ascii="Arial" w:eastAsia="Calibri" w:hAnsi="Arial" w:cs="Arial"/>
                <w:szCs w:val="22"/>
                <w:lang w:eastAsia="en-US"/>
              </w:rPr>
              <w:t xml:space="preserve"> redes sociales, ejercicios video guiados, </w:t>
            </w:r>
            <w:r w:rsidR="00132A5F" w:rsidRPr="00132A5F">
              <w:rPr>
                <w:rFonts w:ascii="Arial" w:eastAsia="Calibri" w:hAnsi="Arial" w:cs="Arial"/>
                <w:szCs w:val="22"/>
                <w:lang w:eastAsia="en-US"/>
              </w:rPr>
              <w:t>testimonios de clientes y gestionar cita</w:t>
            </w:r>
            <w:r w:rsidR="00132A5F">
              <w:rPr>
                <w:rFonts w:ascii="Arial" w:eastAsia="Calibri" w:hAnsi="Arial" w:cs="Arial"/>
                <w:szCs w:val="22"/>
                <w:lang w:eastAsia="en-US"/>
              </w:rPr>
              <w:t>s.</w:t>
            </w:r>
          </w:p>
        </w:tc>
      </w:tr>
    </w:tbl>
    <w:p w:rsidR="009C6CE0" w:rsidRDefault="009C6CE0" w:rsidP="00EC61D0">
      <w:pPr>
        <w:spacing w:after="200" w:line="276" w:lineRule="auto"/>
        <w:ind w:right="-568"/>
        <w:rPr>
          <w:rFonts w:ascii="Arial" w:eastAsia="Calibri" w:hAnsi="Arial" w:cs="Arial"/>
          <w:sz w:val="22"/>
          <w:szCs w:val="22"/>
          <w:lang w:eastAsia="en-US"/>
        </w:rPr>
      </w:pPr>
    </w:p>
    <w:p w:rsidR="00EC61D0" w:rsidRPr="009C6CE0" w:rsidRDefault="00EC61D0" w:rsidP="00EC61D0">
      <w:pPr>
        <w:spacing w:after="200" w:line="276" w:lineRule="auto"/>
        <w:ind w:right="-568"/>
        <w:rPr>
          <w:rFonts w:ascii="Arial" w:eastAsia="Calibri" w:hAnsi="Arial" w:cs="Arial"/>
          <w:sz w:val="22"/>
          <w:szCs w:val="22"/>
          <w:lang w:eastAsia="en-US"/>
        </w:rPr>
      </w:pPr>
      <w:r w:rsidRPr="00E037B9">
        <w:rPr>
          <w:rFonts w:ascii="Arial" w:eastAsia="Calibri" w:hAnsi="Arial" w:cs="Arial"/>
          <w:sz w:val="22"/>
          <w:szCs w:val="22"/>
          <w:lang w:eastAsia="en-US"/>
        </w:rPr>
        <w:t>3.</w:t>
      </w:r>
      <w:r w:rsidR="000A7C24">
        <w:rPr>
          <w:rFonts w:ascii="Arial" w:eastAsia="Calibri" w:hAnsi="Arial" w:cs="Arial"/>
          <w:szCs w:val="22"/>
          <w:lang w:eastAsia="en-US"/>
        </w:rPr>
        <w:t>E</w:t>
      </w:r>
      <w:r w:rsidRPr="00E037B9">
        <w:rPr>
          <w:rFonts w:ascii="Arial" w:eastAsia="Calibri" w:hAnsi="Arial" w:cs="Arial"/>
          <w:sz w:val="22"/>
          <w:szCs w:val="22"/>
          <w:lang w:eastAsia="en-US"/>
        </w:rPr>
        <w:t xml:space="preserve">structura del </w:t>
      </w:r>
      <w:r>
        <w:rPr>
          <w:rFonts w:ascii="Arial" w:eastAsia="Calibri" w:hAnsi="Arial" w:cs="Arial"/>
          <w:sz w:val="22"/>
          <w:szCs w:val="22"/>
          <w:lang w:eastAsia="en-US"/>
        </w:rPr>
        <w:t>Proyecto</w:t>
      </w:r>
      <w:r w:rsidRPr="00E037B9">
        <w:rPr>
          <w:rFonts w:ascii="Arial" w:eastAsia="Calibri" w:hAnsi="Arial" w:cs="Arial"/>
          <w:sz w:val="22"/>
          <w:szCs w:val="22"/>
          <w:lang w:eastAsia="en-US"/>
        </w:rPr>
        <w:t>:</w:t>
      </w:r>
    </w:p>
    <w:tbl>
      <w:tblPr>
        <w:tblW w:w="8957" w:type="dxa"/>
        <w:tblInd w:w="-114" w:type="dxa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ayout w:type="fixed"/>
        <w:tblLook w:val="04A0"/>
      </w:tblPr>
      <w:tblGrid>
        <w:gridCol w:w="8957"/>
      </w:tblGrid>
      <w:tr w:rsidR="00EC61D0" w:rsidRPr="00681983" w:rsidTr="00652854">
        <w:trPr>
          <w:trHeight w:hRule="exact" w:val="8748"/>
        </w:trPr>
        <w:tc>
          <w:tcPr>
            <w:tcW w:w="895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32A5F" w:rsidRPr="00132A5F" w:rsidRDefault="00132A5F" w:rsidP="008B5E7D">
            <w:pPr>
              <w:spacing w:after="200" w:line="276" w:lineRule="auto"/>
              <w:ind w:left="535"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Página Principal</w:t>
            </w:r>
          </w:p>
          <w:p w:rsidR="00132A5F" w:rsidRPr="00132A5F" w:rsidRDefault="00132A5F" w:rsidP="008B5E7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Imagen llamativa del entrenador y su eslogan.</w:t>
            </w:r>
          </w:p>
          <w:p w:rsidR="00EC61D0" w:rsidRDefault="00132A5F" w:rsidP="008B5E7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Botón de contacto o llamada a la acción para agendar una sesión.</w:t>
            </w:r>
          </w:p>
          <w:p w:rsidR="00132A5F" w:rsidRDefault="00132A5F" w:rsidP="008B5E7D">
            <w:pPr>
              <w:pStyle w:val="Prrafodelista"/>
              <w:spacing w:after="200" w:line="276" w:lineRule="auto"/>
              <w:ind w:left="1255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Sobre Mí</w:t>
            </w:r>
          </w:p>
          <w:p w:rsidR="00132A5F" w:rsidRP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Pr="00132A5F" w:rsidRDefault="00132A5F" w:rsidP="008B5E7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Biografía del entrenador (certificaciones, experiencia, filosofía de entrenamiento).</w:t>
            </w:r>
          </w:p>
          <w:p w:rsidR="00132A5F" w:rsidRDefault="00132A5F" w:rsidP="008B5E7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Fotos y/o videos entrenando clientes.</w:t>
            </w:r>
          </w:p>
          <w:p w:rsidR="00132A5F" w:rsidRDefault="00132A5F" w:rsidP="008B5E7D">
            <w:pPr>
              <w:pStyle w:val="Prrafodelista"/>
              <w:spacing w:after="200" w:line="276" w:lineRule="auto"/>
              <w:ind w:left="126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Servicios</w:t>
            </w:r>
          </w:p>
          <w:p w:rsidR="00132A5F" w:rsidRP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Pr="00132A5F" w:rsidRDefault="00132A5F" w:rsidP="008B5E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Planes de entrenamiento personalizados.</w:t>
            </w:r>
          </w:p>
          <w:p w:rsidR="00132A5F" w:rsidRPr="00132A5F" w:rsidRDefault="008B5E7D" w:rsidP="008B5E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Cs w:val="22"/>
                <w:lang w:eastAsia="en-US"/>
              </w:rPr>
              <w:t>Masajes deportivos</w:t>
            </w:r>
            <w:r w:rsidR="00132A5F" w:rsidRPr="00132A5F">
              <w:rPr>
                <w:rFonts w:ascii="Arial" w:eastAsia="Calibri" w:hAnsi="Arial" w:cs="Arial"/>
                <w:szCs w:val="22"/>
                <w:lang w:eastAsia="en-US"/>
              </w:rPr>
              <w:t>.</w:t>
            </w:r>
          </w:p>
          <w:p w:rsidR="00132A5F" w:rsidRPr="00132A5F" w:rsidRDefault="00132A5F" w:rsidP="008B5E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Entrenamiento en línea o presencial.</w:t>
            </w:r>
          </w:p>
          <w:p w:rsidR="00132A5F" w:rsidRDefault="00132A5F" w:rsidP="008B5E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Rutinas para diferentes objetivos (pérdida de peso, fuerza, resistencia, etc.).</w:t>
            </w:r>
          </w:p>
          <w:p w:rsidR="00132A5F" w:rsidRDefault="00132A5F" w:rsidP="008B5E7D">
            <w:pPr>
              <w:pStyle w:val="Prrafodelista"/>
              <w:spacing w:after="200" w:line="276" w:lineRule="auto"/>
              <w:ind w:left="126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Reserva de Citas</w:t>
            </w:r>
          </w:p>
          <w:p w:rsidR="00132A5F" w:rsidRP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Pr="00132A5F" w:rsidRDefault="00132A5F" w:rsidP="008B5E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Calendario interactivo donde los clientes puedan agendar sesiones.</w:t>
            </w:r>
          </w:p>
          <w:p w:rsidR="00132A5F" w:rsidRDefault="00132A5F" w:rsidP="008B5E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Integración con Google Calendar.</w:t>
            </w:r>
          </w:p>
          <w:p w:rsidR="00132A5F" w:rsidRDefault="00132A5F" w:rsidP="008B5E7D">
            <w:pPr>
              <w:pStyle w:val="Prrafodelista"/>
              <w:spacing w:after="200" w:line="276" w:lineRule="auto"/>
              <w:ind w:left="126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Default="00132A5F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Blog y Redes Sociales</w:t>
            </w:r>
          </w:p>
          <w:p w:rsidR="00652854" w:rsidRPr="00132A5F" w:rsidRDefault="00652854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132A5F" w:rsidRPr="00132A5F" w:rsidRDefault="00132A5F" w:rsidP="008B5E7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Artículos sobre entrenamiento y nutrición.</w:t>
            </w:r>
          </w:p>
          <w:p w:rsidR="00132A5F" w:rsidRDefault="00132A5F" w:rsidP="008B5E7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132A5F">
              <w:rPr>
                <w:rFonts w:ascii="Arial" w:eastAsia="Calibri" w:hAnsi="Arial" w:cs="Arial"/>
                <w:szCs w:val="22"/>
                <w:lang w:eastAsia="en-US"/>
              </w:rPr>
              <w:t>Integración con Instagram y YouTube.</w:t>
            </w:r>
          </w:p>
          <w:p w:rsidR="00652854" w:rsidRDefault="00652854" w:rsidP="008B5E7D">
            <w:pPr>
              <w:pStyle w:val="Prrafodelista"/>
              <w:spacing w:after="200" w:line="276" w:lineRule="auto"/>
              <w:ind w:left="126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652854" w:rsidRDefault="00652854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652854">
              <w:rPr>
                <w:rFonts w:ascii="Arial" w:eastAsia="Calibri" w:hAnsi="Arial" w:cs="Arial"/>
                <w:szCs w:val="22"/>
                <w:lang w:eastAsia="en-US"/>
              </w:rPr>
              <w:t>Contacto</w:t>
            </w:r>
          </w:p>
          <w:p w:rsidR="00652854" w:rsidRPr="00652854" w:rsidRDefault="00652854" w:rsidP="008B5E7D">
            <w:pPr>
              <w:pStyle w:val="Prrafodelista"/>
              <w:spacing w:after="200" w:line="276" w:lineRule="auto"/>
              <w:ind w:left="540" w:hanging="279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652854" w:rsidRPr="00652854" w:rsidRDefault="00652854" w:rsidP="008B5E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652854">
              <w:rPr>
                <w:rFonts w:ascii="Arial" w:eastAsia="Calibri" w:hAnsi="Arial" w:cs="Arial"/>
                <w:szCs w:val="22"/>
                <w:lang w:eastAsia="en-US"/>
              </w:rPr>
              <w:t>Formulario de contacto.</w:t>
            </w:r>
          </w:p>
          <w:p w:rsidR="00652854" w:rsidRPr="00132A5F" w:rsidRDefault="00652854" w:rsidP="008B5E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ind w:hanging="279"/>
              <w:rPr>
                <w:rFonts w:ascii="Arial" w:eastAsia="Calibri" w:hAnsi="Arial" w:cs="Arial"/>
                <w:szCs w:val="22"/>
                <w:lang w:eastAsia="en-US"/>
              </w:rPr>
            </w:pPr>
            <w:r w:rsidRPr="00652854">
              <w:rPr>
                <w:rFonts w:ascii="Arial" w:eastAsia="Calibri" w:hAnsi="Arial" w:cs="Arial"/>
                <w:szCs w:val="22"/>
                <w:lang w:eastAsia="en-US"/>
              </w:rPr>
              <w:t>WhatsApp directo para consultas.</w:t>
            </w:r>
          </w:p>
          <w:p w:rsidR="00EC61D0" w:rsidRDefault="00EC61D0" w:rsidP="00B62862">
            <w:pPr>
              <w:spacing w:after="200" w:line="276" w:lineRule="auto"/>
              <w:ind w:left="535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EC61D0" w:rsidRDefault="00EC61D0" w:rsidP="00B62862">
            <w:pPr>
              <w:spacing w:after="200" w:line="276" w:lineRule="auto"/>
              <w:ind w:left="535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EC61D0" w:rsidRDefault="00EC61D0" w:rsidP="00B62862">
            <w:pPr>
              <w:spacing w:after="200" w:line="276" w:lineRule="auto"/>
              <w:ind w:left="535"/>
              <w:rPr>
                <w:rFonts w:ascii="Arial" w:eastAsia="Calibri" w:hAnsi="Arial" w:cs="Arial"/>
                <w:szCs w:val="22"/>
                <w:lang w:eastAsia="en-US"/>
              </w:rPr>
            </w:pPr>
          </w:p>
          <w:p w:rsidR="00EC61D0" w:rsidRPr="00681983" w:rsidRDefault="00EC61D0" w:rsidP="00B62862">
            <w:pPr>
              <w:spacing w:after="200" w:line="276" w:lineRule="auto"/>
              <w:ind w:left="535"/>
              <w:rPr>
                <w:rFonts w:ascii="Arial" w:eastAsia="Calibri" w:hAnsi="Arial" w:cs="Arial"/>
                <w:szCs w:val="22"/>
                <w:lang w:eastAsia="en-US"/>
              </w:rPr>
            </w:pPr>
          </w:p>
        </w:tc>
      </w:tr>
    </w:tbl>
    <w:p w:rsidR="00EC61D0" w:rsidRPr="00681983" w:rsidRDefault="00EC61D0" w:rsidP="00EC61D0">
      <w:pPr>
        <w:spacing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EC61D0" w:rsidRPr="00E037B9" w:rsidRDefault="00EC61D0" w:rsidP="00EC61D0">
      <w:pPr>
        <w:spacing w:after="200" w:line="276" w:lineRule="auto"/>
        <w:ind w:right="-568"/>
        <w:rPr>
          <w:rFonts w:ascii="Arial" w:eastAsia="Calibri" w:hAnsi="Arial" w:cs="Arial"/>
          <w:sz w:val="22"/>
          <w:szCs w:val="22"/>
          <w:lang w:eastAsia="en-US"/>
        </w:rPr>
      </w:pPr>
      <w:r w:rsidRPr="00E037B9">
        <w:rPr>
          <w:rFonts w:ascii="Arial" w:eastAsia="Calibri" w:hAnsi="Arial" w:cs="Arial"/>
          <w:szCs w:val="22"/>
          <w:lang w:eastAsia="en-US"/>
        </w:rPr>
        <w:t xml:space="preserve">4. </w:t>
      </w:r>
      <w:r w:rsidR="000A7C24">
        <w:rPr>
          <w:rFonts w:ascii="Arial" w:eastAsia="Calibri" w:hAnsi="Arial" w:cs="Arial"/>
          <w:sz w:val="22"/>
          <w:szCs w:val="22"/>
          <w:lang w:eastAsia="en-US"/>
        </w:rPr>
        <w:t>Metodologías</w:t>
      </w:r>
    </w:p>
    <w:tbl>
      <w:tblPr>
        <w:tblW w:w="8931" w:type="dxa"/>
        <w:tblInd w:w="-34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931"/>
      </w:tblGrid>
      <w:tr w:rsidR="00EC61D0" w:rsidRPr="00681983" w:rsidTr="00B62862">
        <w:trPr>
          <w:trHeight w:val="867"/>
        </w:trPr>
        <w:tc>
          <w:tcPr>
            <w:tcW w:w="8931" w:type="dxa"/>
            <w:vAlign w:val="center"/>
          </w:tcPr>
          <w:p w:rsidR="008B5E7D" w:rsidRPr="00652854" w:rsidRDefault="00652854" w:rsidP="008B5E7D">
            <w:pPr>
              <w:spacing w:line="360" w:lineRule="auto"/>
              <w:ind w:firstLine="318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652854">
              <w:rPr>
                <w:rFonts w:ascii="Arial" w:eastAsia="Calibri" w:hAnsi="Arial" w:cs="Arial"/>
                <w:sz w:val="22"/>
                <w:szCs w:val="22"/>
                <w:lang w:eastAsia="en-US"/>
              </w:rPr>
              <w:t>Front-end</w:t>
            </w:r>
          </w:p>
          <w:p w:rsidR="00652854" w:rsidRPr="008B5E7D" w:rsidRDefault="00652854" w:rsidP="008B5E7D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1310" w:hanging="283"/>
              <w:rPr>
                <w:rFonts w:ascii="Arial" w:eastAsia="Calibri" w:hAnsi="Arial" w:cs="Arial"/>
                <w:szCs w:val="22"/>
                <w:lang w:eastAsia="en-US"/>
              </w:rPr>
            </w:pPr>
            <w:r w:rsidRPr="008B5E7D">
              <w:rPr>
                <w:rFonts w:ascii="Arial" w:eastAsia="Calibri" w:hAnsi="Arial" w:cs="Arial"/>
                <w:szCs w:val="22"/>
                <w:lang w:eastAsia="en-US"/>
              </w:rPr>
              <w:t>HTML, CSS, JavaScript</w:t>
            </w:r>
          </w:p>
          <w:p w:rsidR="00EC61D0" w:rsidRPr="008B5E7D" w:rsidRDefault="00652854" w:rsidP="008B5E7D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1310" w:hanging="283"/>
              <w:rPr>
                <w:rFonts w:ascii="Arial" w:eastAsia="Calibri" w:hAnsi="Arial" w:cs="Arial"/>
                <w:szCs w:val="22"/>
                <w:lang w:eastAsia="en-US"/>
              </w:rPr>
            </w:pPr>
            <w:r w:rsidRPr="008B5E7D">
              <w:rPr>
                <w:rFonts w:ascii="Arial" w:eastAsia="Calibri" w:hAnsi="Arial" w:cs="Arial"/>
                <w:szCs w:val="22"/>
                <w:lang w:eastAsia="en-US"/>
              </w:rPr>
              <w:t>Frameworks o WordPress</w:t>
            </w:r>
            <w:r w:rsidR="008B5E7D" w:rsidRPr="008B5E7D">
              <w:rPr>
                <w:rFonts w:ascii="Arial" w:eastAsia="Calibri" w:hAnsi="Arial" w:cs="Arial"/>
                <w:szCs w:val="22"/>
                <w:lang w:eastAsia="en-US"/>
              </w:rPr>
              <w:t xml:space="preserve"> para el diseño</w:t>
            </w:r>
            <w:r w:rsidRPr="008B5E7D">
              <w:rPr>
                <w:rFonts w:ascii="Arial" w:eastAsia="Calibri" w:hAnsi="Arial" w:cs="Arial"/>
                <w:szCs w:val="22"/>
                <w:lang w:eastAsia="en-US"/>
              </w:rPr>
              <w:t>.</w:t>
            </w:r>
          </w:p>
          <w:p w:rsidR="008B5E7D" w:rsidRPr="008B5E7D" w:rsidRDefault="008B5E7D" w:rsidP="008B5E7D">
            <w:pPr>
              <w:spacing w:line="360" w:lineRule="auto"/>
              <w:ind w:firstLine="318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8B5E7D">
              <w:rPr>
                <w:rFonts w:ascii="Arial" w:eastAsia="Calibri" w:hAnsi="Arial" w:cs="Arial"/>
                <w:sz w:val="22"/>
                <w:szCs w:val="22"/>
                <w:lang w:eastAsia="en-US"/>
              </w:rPr>
              <w:t>Back-end</w:t>
            </w:r>
          </w:p>
          <w:p w:rsidR="008B5E7D" w:rsidRPr="008B5E7D" w:rsidRDefault="008B5E7D" w:rsidP="008B5E7D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1310" w:hanging="272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8B5E7D">
              <w:rPr>
                <w:rFonts w:ascii="Arial" w:eastAsia="Calibri" w:hAnsi="Arial" w:cs="Arial"/>
                <w:szCs w:val="22"/>
                <w:lang w:eastAsia="en-US"/>
              </w:rPr>
              <w:t>PHP para manejar reservas y usuarios.</w:t>
            </w:r>
          </w:p>
          <w:p w:rsidR="008B5E7D" w:rsidRDefault="008B5E7D" w:rsidP="008B5E7D">
            <w:pPr>
              <w:spacing w:after="200" w:line="276" w:lineRule="auto"/>
              <w:ind w:firstLine="318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8B5E7D">
              <w:rPr>
                <w:rFonts w:ascii="Arial" w:eastAsia="Calibri" w:hAnsi="Arial" w:cs="Arial"/>
                <w:sz w:val="22"/>
                <w:szCs w:val="22"/>
                <w:lang w:eastAsia="en-US"/>
              </w:rPr>
              <w:t>Base de Datos</w:t>
            </w:r>
          </w:p>
          <w:p w:rsidR="00EC61D0" w:rsidRPr="008B5E7D" w:rsidRDefault="008B5E7D" w:rsidP="008B5E7D">
            <w:pPr>
              <w:pStyle w:val="Prrafodelista"/>
              <w:numPr>
                <w:ilvl w:val="0"/>
                <w:numId w:val="11"/>
              </w:numPr>
              <w:ind w:left="1310" w:hanging="272"/>
              <w:jc w:val="both"/>
              <w:rPr>
                <w:rFonts w:ascii="Arial" w:eastAsia="Calibri" w:hAnsi="Arial" w:cs="Arial"/>
                <w:sz w:val="22"/>
                <w:lang w:eastAsia="en-US"/>
              </w:rPr>
            </w:pPr>
            <w:r w:rsidRPr="008B5E7D">
              <w:rPr>
                <w:rFonts w:ascii="Arial" w:eastAsia="Calibri" w:hAnsi="Arial" w:cs="Arial"/>
                <w:lang w:eastAsia="en-US"/>
              </w:rPr>
              <w:t>MySQL para almacenar clientes, reservas y planes de entrenamiento.</w:t>
            </w:r>
          </w:p>
          <w:p w:rsidR="008B5E7D" w:rsidRPr="008B5E7D" w:rsidRDefault="008B5E7D" w:rsidP="008B5E7D">
            <w:pPr>
              <w:pStyle w:val="Prrafodelista"/>
              <w:jc w:val="both"/>
              <w:rPr>
                <w:rFonts w:ascii="Arial" w:eastAsia="Calibri" w:hAnsi="Arial" w:cs="Arial"/>
                <w:sz w:val="22"/>
                <w:lang w:eastAsia="en-US"/>
              </w:rPr>
            </w:pPr>
          </w:p>
        </w:tc>
      </w:tr>
    </w:tbl>
    <w:p w:rsidR="00EC61D0" w:rsidRPr="00681983" w:rsidRDefault="00EC61D0" w:rsidP="00EC61D0">
      <w:pPr>
        <w:spacing w:after="200" w:line="360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EC61D0" w:rsidRPr="00E037B9" w:rsidRDefault="00EC61D0" w:rsidP="00EC61D0">
      <w:pPr>
        <w:spacing w:after="200" w:line="360" w:lineRule="auto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5</w:t>
      </w:r>
      <w:r w:rsidRPr="00E037B9">
        <w:rPr>
          <w:rFonts w:ascii="Arial" w:eastAsia="Calibri" w:hAnsi="Arial" w:cs="Arial"/>
          <w:sz w:val="22"/>
          <w:szCs w:val="22"/>
          <w:lang w:eastAsia="en-US"/>
        </w:rPr>
        <w:t>. Calendario de trabajo hasta la entrega final</w:t>
      </w:r>
      <w:r>
        <w:rPr>
          <w:rFonts w:ascii="Arial" w:eastAsia="Calibri" w:hAnsi="Arial" w:cs="Arial"/>
          <w:sz w:val="22"/>
          <w:szCs w:val="22"/>
          <w:lang w:eastAsia="en-US"/>
        </w:rPr>
        <w:t>/Hitos</w:t>
      </w:r>
    </w:p>
    <w:tbl>
      <w:tblPr>
        <w:tblW w:w="8852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tblBorders>
        <w:tblLook w:val="04A0"/>
      </w:tblPr>
      <w:tblGrid>
        <w:gridCol w:w="8852"/>
      </w:tblGrid>
      <w:tr w:rsidR="00EC61D0" w:rsidRPr="00681983" w:rsidTr="00652854">
        <w:trPr>
          <w:trHeight w:val="6079"/>
        </w:trPr>
        <w:tc>
          <w:tcPr>
            <w:tcW w:w="8852" w:type="dxa"/>
          </w:tcPr>
          <w:p w:rsidR="00B22C05" w:rsidRDefault="00B22C05" w:rsidP="00B22C05">
            <w:pPr>
              <w:spacing w:after="200"/>
              <w:ind w:firstLine="284"/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</w:pPr>
          </w:p>
          <w:p w:rsidR="00EC61D0" w:rsidRPr="000E322F" w:rsidRDefault="000E322F" w:rsidP="00B22C05">
            <w:pPr>
              <w:spacing w:after="200" w:line="360" w:lineRule="auto"/>
              <w:ind w:firstLine="284"/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  <w:t>Primera entrega fecha limite 01/04/25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1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Resumen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1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Introducción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1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Gestión del proyecto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1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Herramientas hardware y software a utilizar</w:t>
            </w:r>
          </w:p>
          <w:p w:rsidR="000E322F" w:rsidRPr="00B22C05" w:rsidRDefault="000E322F" w:rsidP="00B22C05">
            <w:pPr>
              <w:spacing w:after="200" w:line="360" w:lineRule="auto"/>
              <w:ind w:firstLine="284"/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</w:pPr>
            <w:r w:rsidRPr="00B22C05"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  <w:t>Segunda entrega fecha limite 01/05/25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2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Resumen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2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Introducción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2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Gestión del proyecto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2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Herramientas hardware y software a utilizar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2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Desarrollo del proyecto (parcial)</w:t>
            </w:r>
          </w:p>
          <w:p w:rsidR="000E322F" w:rsidRPr="000E322F" w:rsidRDefault="000E322F" w:rsidP="000E322F">
            <w:pPr>
              <w:pStyle w:val="Prrafodelista"/>
              <w:numPr>
                <w:ilvl w:val="0"/>
                <w:numId w:val="12"/>
              </w:numPr>
              <w:spacing w:after="200" w:line="360" w:lineRule="auto"/>
              <w:rPr>
                <w:rFonts w:ascii="Arial" w:eastAsia="Calibri" w:hAnsi="Arial" w:cs="Arial"/>
                <w:szCs w:val="22"/>
                <w:lang w:eastAsia="en-US"/>
              </w:rPr>
            </w:pPr>
            <w:r w:rsidRPr="000E322F">
              <w:rPr>
                <w:rFonts w:ascii="Arial" w:eastAsia="Calibri" w:hAnsi="Arial" w:cs="Arial"/>
                <w:szCs w:val="22"/>
                <w:lang w:eastAsia="en-US"/>
              </w:rPr>
              <w:t>Pruebas y resultados (parcial)</w:t>
            </w:r>
          </w:p>
          <w:p w:rsidR="00EC61D0" w:rsidRPr="00B22C05" w:rsidRDefault="000E322F" w:rsidP="00B22C05">
            <w:pPr>
              <w:spacing w:after="200" w:line="360" w:lineRule="auto"/>
              <w:ind w:firstLine="284"/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</w:pPr>
            <w:r w:rsidRPr="00B22C05">
              <w:rPr>
                <w:rFonts w:ascii="Arial" w:eastAsia="Calibri" w:hAnsi="Arial" w:cs="Arial"/>
                <w:b/>
                <w:sz w:val="24"/>
                <w:szCs w:val="22"/>
                <w:lang w:eastAsia="en-US"/>
              </w:rPr>
              <w:t>Entrega final fecha limite 01/06/25</w:t>
            </w:r>
          </w:p>
          <w:p w:rsidR="00B22C05" w:rsidRPr="00B22C05" w:rsidRDefault="00B22C05" w:rsidP="00B62862">
            <w:pPr>
              <w:spacing w:after="200" w:line="360" w:lineRule="auto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</w:p>
          <w:p w:rsidR="00EC61D0" w:rsidRDefault="00EC61D0" w:rsidP="00B62862">
            <w:pPr>
              <w:spacing w:after="200" w:line="360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  <w:p w:rsidR="00EC61D0" w:rsidRPr="00681983" w:rsidRDefault="00EC61D0" w:rsidP="00B62862">
            <w:pPr>
              <w:spacing w:after="200" w:line="360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:rsidR="00EC61D0" w:rsidRDefault="00EC61D0" w:rsidP="00EC61D0">
      <w:pPr>
        <w:jc w:val="right"/>
        <w:rPr>
          <w:rFonts w:ascii="Arial" w:hAnsi="Arial" w:cs="Arial"/>
          <w:sz w:val="22"/>
          <w:szCs w:val="22"/>
        </w:rPr>
      </w:pPr>
    </w:p>
    <w:p w:rsidR="00EC61D0" w:rsidRDefault="00EC61D0" w:rsidP="00EC61D0">
      <w:pPr>
        <w:jc w:val="right"/>
        <w:rPr>
          <w:rFonts w:ascii="Arial" w:hAnsi="Arial" w:cs="Arial"/>
          <w:sz w:val="22"/>
          <w:szCs w:val="22"/>
        </w:rPr>
      </w:pPr>
    </w:p>
    <w:p w:rsidR="00EC61D0" w:rsidRDefault="00EC61D0" w:rsidP="00EC61D0">
      <w:pPr>
        <w:jc w:val="right"/>
        <w:rPr>
          <w:rFonts w:ascii="Arial" w:hAnsi="Arial" w:cs="Arial"/>
          <w:sz w:val="22"/>
          <w:szCs w:val="22"/>
        </w:rPr>
      </w:pPr>
    </w:p>
    <w:p w:rsidR="00EC61D0" w:rsidRPr="00681983" w:rsidRDefault="00151538" w:rsidP="00EC61D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Fecha: </w:t>
      </w:r>
      <w:r w:rsidR="00EC61D0" w:rsidRPr="00681983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11_ de __</w:t>
      </w:r>
      <w:r w:rsidR="00EC61D0" w:rsidRPr="00681983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Marzo_</w:t>
      </w:r>
      <w:r w:rsidR="00EC61D0" w:rsidRPr="00681983">
        <w:rPr>
          <w:rFonts w:ascii="Arial" w:hAnsi="Arial" w:cs="Arial"/>
          <w:sz w:val="22"/>
          <w:szCs w:val="22"/>
        </w:rPr>
        <w:t>__ de 20</w:t>
      </w:r>
      <w:r w:rsidR="00EC61D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5</w:t>
      </w:r>
    </w:p>
    <w:p w:rsidR="0041442A" w:rsidRPr="0041442A" w:rsidRDefault="0041442A" w:rsidP="0041442A">
      <w:pPr>
        <w:rPr>
          <w:color w:val="000000"/>
        </w:rPr>
      </w:pPr>
    </w:p>
    <w:sectPr w:rsidR="0041442A" w:rsidRPr="0041442A" w:rsidSect="009C6CE0">
      <w:headerReference w:type="default" r:id="rId7"/>
      <w:footerReference w:type="default" r:id="rId8"/>
      <w:pgSz w:w="11905" w:h="16837"/>
      <w:pgMar w:top="851" w:right="1701" w:bottom="1276" w:left="1701" w:header="568" w:footer="139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39B" w:rsidRDefault="00A1139B">
      <w:r>
        <w:separator/>
      </w:r>
    </w:p>
  </w:endnote>
  <w:endnote w:type="continuationSeparator" w:id="1">
    <w:p w:rsidR="00A1139B" w:rsidRDefault="00A11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EE" w:rsidRPr="00AD18EE" w:rsidRDefault="00C74F35" w:rsidP="00AD18EE">
    <w:pPr>
      <w:pStyle w:val="Piedepgina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5332730</wp:posOffset>
          </wp:positionH>
          <wp:positionV relativeFrom="paragraph">
            <wp:posOffset>77470</wp:posOffset>
          </wp:positionV>
          <wp:extent cx="751840" cy="695960"/>
          <wp:effectExtent l="19050" t="0" r="0" b="0"/>
          <wp:wrapSquare wrapText="bothSides"/>
          <wp:docPr id="5" name="4 Imagen" descr="FSEBN_v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EBN_v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840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39B" w:rsidRDefault="00A1139B">
      <w:r>
        <w:separator/>
      </w:r>
    </w:p>
  </w:footnote>
  <w:footnote w:type="continuationSeparator" w:id="1">
    <w:p w:rsidR="00A1139B" w:rsidRDefault="00A113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BE" w:rsidRPr="007E4F9E" w:rsidRDefault="004340BE" w:rsidP="007823A5">
    <w:pPr>
      <w:ind w:left="7797" w:right="-853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2DA"/>
    <w:multiLevelType w:val="hybridMultilevel"/>
    <w:tmpl w:val="D3445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E4A29"/>
    <w:multiLevelType w:val="hybridMultilevel"/>
    <w:tmpl w:val="6F6050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377CE8"/>
    <w:multiLevelType w:val="hybridMultilevel"/>
    <w:tmpl w:val="3C74AD82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AE92549"/>
    <w:multiLevelType w:val="hybridMultilevel"/>
    <w:tmpl w:val="3C20FECA"/>
    <w:lvl w:ilvl="0" w:tplc="0C0A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4">
    <w:nsid w:val="27E06ECC"/>
    <w:multiLevelType w:val="hybridMultilevel"/>
    <w:tmpl w:val="A9E2BBCC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CF55E9A"/>
    <w:multiLevelType w:val="hybridMultilevel"/>
    <w:tmpl w:val="2D70AB62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F207FA0"/>
    <w:multiLevelType w:val="hybridMultilevel"/>
    <w:tmpl w:val="E0E0B6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E91808"/>
    <w:multiLevelType w:val="multilevel"/>
    <w:tmpl w:val="1CD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E7EAD"/>
    <w:multiLevelType w:val="hybridMultilevel"/>
    <w:tmpl w:val="F5A8F346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64736153"/>
    <w:multiLevelType w:val="hybridMultilevel"/>
    <w:tmpl w:val="0F22E03E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67AC7553"/>
    <w:multiLevelType w:val="hybridMultilevel"/>
    <w:tmpl w:val="6D0A7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E70C1"/>
    <w:multiLevelType w:val="hybridMultilevel"/>
    <w:tmpl w:val="E4B82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000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C61D0"/>
    <w:rsid w:val="00026DFE"/>
    <w:rsid w:val="00031C19"/>
    <w:rsid w:val="00043A02"/>
    <w:rsid w:val="00056870"/>
    <w:rsid w:val="000747D9"/>
    <w:rsid w:val="00075F0C"/>
    <w:rsid w:val="000817CC"/>
    <w:rsid w:val="00094869"/>
    <w:rsid w:val="000A4A95"/>
    <w:rsid w:val="000A7C24"/>
    <w:rsid w:val="000E1E51"/>
    <w:rsid w:val="000E322F"/>
    <w:rsid w:val="00100D89"/>
    <w:rsid w:val="00132A5F"/>
    <w:rsid w:val="00137E46"/>
    <w:rsid w:val="0014544E"/>
    <w:rsid w:val="00151538"/>
    <w:rsid w:val="00172C63"/>
    <w:rsid w:val="00176C8E"/>
    <w:rsid w:val="001A47CD"/>
    <w:rsid w:val="001A61A3"/>
    <w:rsid w:val="001B3F0F"/>
    <w:rsid w:val="002119FC"/>
    <w:rsid w:val="00237D5E"/>
    <w:rsid w:val="00250034"/>
    <w:rsid w:val="002853E5"/>
    <w:rsid w:val="002A0F99"/>
    <w:rsid w:val="002B0B33"/>
    <w:rsid w:val="002C1917"/>
    <w:rsid w:val="002E350C"/>
    <w:rsid w:val="002E45C7"/>
    <w:rsid w:val="002F264C"/>
    <w:rsid w:val="00327A81"/>
    <w:rsid w:val="00363AC8"/>
    <w:rsid w:val="00371BD5"/>
    <w:rsid w:val="003F316C"/>
    <w:rsid w:val="00401DE5"/>
    <w:rsid w:val="004112B8"/>
    <w:rsid w:val="0041442A"/>
    <w:rsid w:val="0042382A"/>
    <w:rsid w:val="0042557D"/>
    <w:rsid w:val="004340BE"/>
    <w:rsid w:val="00437322"/>
    <w:rsid w:val="00444FA9"/>
    <w:rsid w:val="004549CC"/>
    <w:rsid w:val="004609D1"/>
    <w:rsid w:val="004D4E53"/>
    <w:rsid w:val="005155BA"/>
    <w:rsid w:val="00520AB6"/>
    <w:rsid w:val="00574EC4"/>
    <w:rsid w:val="00580A2D"/>
    <w:rsid w:val="005D529A"/>
    <w:rsid w:val="00610F4F"/>
    <w:rsid w:val="00652854"/>
    <w:rsid w:val="0066107D"/>
    <w:rsid w:val="0066116F"/>
    <w:rsid w:val="00665F22"/>
    <w:rsid w:val="006719DE"/>
    <w:rsid w:val="00681321"/>
    <w:rsid w:val="00683E34"/>
    <w:rsid w:val="00690144"/>
    <w:rsid w:val="006A5D29"/>
    <w:rsid w:val="006B08CE"/>
    <w:rsid w:val="006C6766"/>
    <w:rsid w:val="006E7A4D"/>
    <w:rsid w:val="007823A5"/>
    <w:rsid w:val="007A3FC7"/>
    <w:rsid w:val="007A6510"/>
    <w:rsid w:val="007B7FC0"/>
    <w:rsid w:val="007C0D54"/>
    <w:rsid w:val="007C55E7"/>
    <w:rsid w:val="007E0A34"/>
    <w:rsid w:val="007E5D5D"/>
    <w:rsid w:val="007F67F3"/>
    <w:rsid w:val="0080020E"/>
    <w:rsid w:val="00816ED0"/>
    <w:rsid w:val="00830EA0"/>
    <w:rsid w:val="008866D7"/>
    <w:rsid w:val="008A5659"/>
    <w:rsid w:val="008B5E7D"/>
    <w:rsid w:val="008C61AC"/>
    <w:rsid w:val="0093485E"/>
    <w:rsid w:val="00943827"/>
    <w:rsid w:val="009626BE"/>
    <w:rsid w:val="00970A13"/>
    <w:rsid w:val="009710EB"/>
    <w:rsid w:val="00981C31"/>
    <w:rsid w:val="00982B6F"/>
    <w:rsid w:val="0099236D"/>
    <w:rsid w:val="009A6477"/>
    <w:rsid w:val="009C6CE0"/>
    <w:rsid w:val="009E5BDF"/>
    <w:rsid w:val="00A00E29"/>
    <w:rsid w:val="00A1139B"/>
    <w:rsid w:val="00A15A60"/>
    <w:rsid w:val="00A20EA1"/>
    <w:rsid w:val="00A60923"/>
    <w:rsid w:val="00A709A9"/>
    <w:rsid w:val="00A9699E"/>
    <w:rsid w:val="00A9724B"/>
    <w:rsid w:val="00A976A5"/>
    <w:rsid w:val="00AC654F"/>
    <w:rsid w:val="00AD18EE"/>
    <w:rsid w:val="00AD5797"/>
    <w:rsid w:val="00AE2F87"/>
    <w:rsid w:val="00B22C05"/>
    <w:rsid w:val="00B4718F"/>
    <w:rsid w:val="00B66398"/>
    <w:rsid w:val="00B66B5B"/>
    <w:rsid w:val="00B85F9B"/>
    <w:rsid w:val="00BA464E"/>
    <w:rsid w:val="00BB17EB"/>
    <w:rsid w:val="00C23ABF"/>
    <w:rsid w:val="00C254E6"/>
    <w:rsid w:val="00C30BA8"/>
    <w:rsid w:val="00C616B3"/>
    <w:rsid w:val="00C74F35"/>
    <w:rsid w:val="00C86D2F"/>
    <w:rsid w:val="00CA4318"/>
    <w:rsid w:val="00CA43EB"/>
    <w:rsid w:val="00CB43D3"/>
    <w:rsid w:val="00CE505A"/>
    <w:rsid w:val="00CE70C0"/>
    <w:rsid w:val="00CF0072"/>
    <w:rsid w:val="00CF438A"/>
    <w:rsid w:val="00D1252D"/>
    <w:rsid w:val="00D209A2"/>
    <w:rsid w:val="00D24241"/>
    <w:rsid w:val="00D36F30"/>
    <w:rsid w:val="00D55BCA"/>
    <w:rsid w:val="00D812D3"/>
    <w:rsid w:val="00DF1AEC"/>
    <w:rsid w:val="00E02DDE"/>
    <w:rsid w:val="00E05DD5"/>
    <w:rsid w:val="00E068B2"/>
    <w:rsid w:val="00E130BE"/>
    <w:rsid w:val="00E13EBC"/>
    <w:rsid w:val="00E15A5F"/>
    <w:rsid w:val="00E56632"/>
    <w:rsid w:val="00E6532E"/>
    <w:rsid w:val="00E770F3"/>
    <w:rsid w:val="00E9220D"/>
    <w:rsid w:val="00EC61D0"/>
    <w:rsid w:val="00F03313"/>
    <w:rsid w:val="00F34530"/>
    <w:rsid w:val="00F96ECC"/>
    <w:rsid w:val="00F972B2"/>
    <w:rsid w:val="00FC03A3"/>
    <w:rsid w:val="00FD1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D0"/>
  </w:style>
  <w:style w:type="paragraph" w:styleId="Ttulo1">
    <w:name w:val="heading 1"/>
    <w:basedOn w:val="Normal"/>
    <w:next w:val="Normal"/>
    <w:link w:val="Ttulo1Car"/>
    <w:qFormat/>
    <w:rsid w:val="002119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32A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9699E"/>
  </w:style>
  <w:style w:type="character" w:customStyle="1" w:styleId="WW-Absatz-Standardschriftart">
    <w:name w:val="WW-Absatz-Standardschriftart"/>
    <w:rsid w:val="00A9699E"/>
  </w:style>
  <w:style w:type="character" w:customStyle="1" w:styleId="WW-Absatz-Standardschriftart1">
    <w:name w:val="WW-Absatz-Standardschriftart1"/>
    <w:rsid w:val="00A9699E"/>
  </w:style>
  <w:style w:type="character" w:customStyle="1" w:styleId="WW-Absatz-Standardschriftart11">
    <w:name w:val="WW-Absatz-Standardschriftart11"/>
    <w:rsid w:val="00A9699E"/>
  </w:style>
  <w:style w:type="paragraph" w:customStyle="1" w:styleId="Encabezado1">
    <w:name w:val="Encabezado1"/>
    <w:basedOn w:val="Normal"/>
    <w:next w:val="Textoindependiente"/>
    <w:rsid w:val="00A9699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rsid w:val="00A9699E"/>
    <w:pPr>
      <w:spacing w:after="120"/>
    </w:pPr>
  </w:style>
  <w:style w:type="paragraph" w:styleId="Lista">
    <w:name w:val="List"/>
    <w:basedOn w:val="Textoindependiente"/>
    <w:rsid w:val="00A9699E"/>
    <w:rPr>
      <w:rFonts w:cs="Tahoma"/>
    </w:rPr>
  </w:style>
  <w:style w:type="paragraph" w:customStyle="1" w:styleId="Etiqueta">
    <w:name w:val="Etiqueta"/>
    <w:basedOn w:val="Normal"/>
    <w:rsid w:val="00A9699E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9699E"/>
    <w:pPr>
      <w:suppressLineNumbers/>
    </w:pPr>
    <w:rPr>
      <w:rFonts w:cs="Tahoma"/>
    </w:rPr>
  </w:style>
  <w:style w:type="paragraph" w:styleId="Piedepgina">
    <w:name w:val="footer"/>
    <w:basedOn w:val="Normal"/>
    <w:rsid w:val="00A9699E"/>
    <w:pPr>
      <w:suppressLineNumbers/>
      <w:tabs>
        <w:tab w:val="center" w:pos="4818"/>
        <w:tab w:val="right" w:pos="9637"/>
      </w:tabs>
    </w:pPr>
  </w:style>
  <w:style w:type="paragraph" w:styleId="Encabezado">
    <w:name w:val="header"/>
    <w:basedOn w:val="Normal"/>
    <w:rsid w:val="00A9699E"/>
    <w:pPr>
      <w:suppressLineNumbers/>
      <w:tabs>
        <w:tab w:val="center" w:pos="4818"/>
        <w:tab w:val="right" w:pos="9637"/>
      </w:tabs>
    </w:pPr>
  </w:style>
  <w:style w:type="paragraph" w:styleId="Textodeglobo">
    <w:name w:val="Balloon Text"/>
    <w:basedOn w:val="Normal"/>
    <w:link w:val="TextodegloboCar"/>
    <w:rsid w:val="002B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0B33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250034"/>
    <w:pPr>
      <w:spacing w:before="100" w:beforeAutospacing="1" w:after="100" w:afterAutospacing="1"/>
    </w:pPr>
  </w:style>
  <w:style w:type="character" w:styleId="nfasis">
    <w:name w:val="Emphasis"/>
    <w:uiPriority w:val="20"/>
    <w:qFormat/>
    <w:rsid w:val="00250034"/>
    <w:rPr>
      <w:i/>
      <w:iCs/>
    </w:rPr>
  </w:style>
  <w:style w:type="character" w:styleId="Textoennegrita">
    <w:name w:val="Strong"/>
    <w:uiPriority w:val="22"/>
    <w:qFormat/>
    <w:rsid w:val="00250034"/>
    <w:rPr>
      <w:b/>
      <w:bCs/>
    </w:rPr>
  </w:style>
  <w:style w:type="character" w:customStyle="1" w:styleId="Ttulo1Car">
    <w:name w:val="Título 1 Car"/>
    <w:basedOn w:val="Fuentedeprrafopredeter"/>
    <w:link w:val="Ttulo1"/>
    <w:rsid w:val="002119FC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es-ES_tradnl"/>
    </w:rPr>
  </w:style>
  <w:style w:type="character" w:styleId="Hipervnculo">
    <w:name w:val="Hyperlink"/>
    <w:basedOn w:val="Fuentedeprrafopredeter"/>
    <w:rsid w:val="007823A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C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2A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semiHidden/>
    <w:rsid w:val="00132A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ecretaria\CertificadosPlantillas_con_logo\Plantilla%20IES%20ABA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IES ABASTOS.dotx</Template>
  <TotalTime>56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ABASTOS</vt:lpstr>
    </vt:vector>
  </TitlesOfParts>
  <Company>Inf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CFP AULA CAMPUS</dc:title>
  <dc:creator>aulacampus</dc:creator>
  <cp:lastModifiedBy>Ruben Crispin</cp:lastModifiedBy>
  <cp:revision>5</cp:revision>
  <cp:lastPrinted>2019-01-14T13:09:00Z</cp:lastPrinted>
  <dcterms:created xsi:type="dcterms:W3CDTF">2024-10-23T14:00:00Z</dcterms:created>
  <dcterms:modified xsi:type="dcterms:W3CDTF">2025-03-10T15:34:00Z</dcterms:modified>
</cp:coreProperties>
</file>